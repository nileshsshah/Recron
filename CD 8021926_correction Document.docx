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46" w:type="dxa"/>
        <w:tblInd w:w="0" w:type="dxa"/>
        <w:tblLook w:val="04A0" w:firstRow="1" w:lastRow="0" w:firstColumn="1" w:lastColumn="0" w:noHBand="0" w:noVBand="1"/>
      </w:tblPr>
      <w:tblGrid>
        <w:gridCol w:w="2376"/>
        <w:gridCol w:w="6970"/>
      </w:tblGrid>
      <w:tr w:rsidR="001A4566" w:rsidTr="001A4566">
        <w:trPr>
          <w:trHeight w:val="26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tabs>
                <w:tab w:val="right" w:pos="2160"/>
              </w:tabs>
              <w:spacing w:after="0" w:line="240" w:lineRule="auto"/>
            </w:pPr>
            <w:r>
              <w:t>CD Number</w:t>
            </w:r>
          </w:p>
        </w:tc>
        <w:tc>
          <w:tcPr>
            <w:tcW w:w="6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autoSpaceDE w:val="0"/>
              <w:autoSpaceDN w:val="0"/>
              <w:spacing w:after="0" w:line="240" w:lineRule="auto"/>
              <w:rPr>
                <w:b/>
              </w:rPr>
            </w:pPr>
            <w:r w:rsidRPr="001A4566">
              <w:rPr>
                <w:b/>
              </w:rPr>
              <w:t>8021926</w:t>
            </w:r>
          </w:p>
        </w:tc>
      </w:tr>
      <w:tr w:rsidR="001A4566" w:rsidTr="001A4566">
        <w:trPr>
          <w:trHeight w:val="2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>
              <w:t>Request No</w:t>
            </w:r>
          </w:p>
        </w:tc>
        <w:tc>
          <w:tcPr>
            <w:tcW w:w="6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autoSpaceDE w:val="0"/>
              <w:autoSpaceDN w:val="0"/>
              <w:spacing w:after="0" w:line="240" w:lineRule="auto"/>
            </w:pPr>
            <w:r w:rsidRPr="001A4566">
              <w:t>RD2K9A1L5V</w:t>
            </w:r>
          </w:p>
        </w:tc>
      </w:tr>
      <w:tr w:rsidR="001A4566" w:rsidTr="001A4566">
        <w:trPr>
          <w:trHeight w:val="32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>
              <w:t>Review done by</w:t>
            </w:r>
          </w:p>
        </w:tc>
        <w:tc>
          <w:tcPr>
            <w:tcW w:w="6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791352">
            <w:pPr>
              <w:spacing w:after="0" w:line="240" w:lineRule="auto"/>
            </w:pPr>
            <w:r>
              <w:t xml:space="preserve">Satya </w:t>
            </w:r>
            <w:proofErr w:type="spellStart"/>
            <w:r>
              <w:t>boddepalli</w:t>
            </w:r>
            <w:proofErr w:type="spellEnd"/>
          </w:p>
        </w:tc>
      </w:tr>
      <w:tr w:rsidR="001A4566" w:rsidTr="001A4566">
        <w:trPr>
          <w:trHeight w:val="299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>
              <w:t>Review Date</w:t>
            </w:r>
          </w:p>
        </w:tc>
        <w:tc>
          <w:tcPr>
            <w:tcW w:w="6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r>
              <w:t>25/05/2018</w:t>
            </w:r>
          </w:p>
        </w:tc>
      </w:tr>
    </w:tbl>
    <w:p w:rsidR="001A4566" w:rsidRDefault="001A4566" w:rsidP="001A4566"/>
    <w:tbl>
      <w:tblPr>
        <w:tblStyle w:val="TableGrid"/>
        <w:tblW w:w="1026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084"/>
        <w:gridCol w:w="3339"/>
        <w:gridCol w:w="1521"/>
        <w:gridCol w:w="860"/>
        <w:gridCol w:w="810"/>
        <w:gridCol w:w="1750"/>
        <w:gridCol w:w="900"/>
      </w:tblGrid>
      <w:tr w:rsidR="001A4566" w:rsidTr="001A4566">
        <w:trPr>
          <w:trHeight w:val="1277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Cd Number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Object name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 Number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Review done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Only Delta part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Old request which is already reviewed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Code corrections need</w:t>
            </w:r>
          </w:p>
        </w:tc>
      </w:tr>
      <w:tr w:rsidR="001A4566" w:rsidTr="001A4566">
        <w:trPr>
          <w:trHeight w:val="447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autoSpaceDE w:val="0"/>
              <w:autoSpaceDN w:val="0"/>
              <w:spacing w:after="0" w:line="240" w:lineRule="auto"/>
            </w:pPr>
            <w:r w:rsidRPr="001A4566">
              <w:rPr>
                <w:b/>
              </w:rPr>
              <w:t>8021926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 w:rsidRPr="001A4566">
              <w:t>/OBIZ/REXC_NARODA_PACKLIST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 w:rsidRPr="001A4566">
              <w:t>RD2K9A1L7A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>
              <w:t>Yes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>
              <w:t>YES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566" w:rsidRDefault="001A4566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>
              <w:t>No</w:t>
            </w:r>
          </w:p>
        </w:tc>
      </w:tr>
      <w:tr w:rsidR="001A4566" w:rsidTr="001A4566">
        <w:trPr>
          <w:trHeight w:val="447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566" w:rsidRDefault="001A4566">
            <w:pPr>
              <w:autoSpaceDE w:val="0"/>
              <w:autoSpaceDN w:val="0"/>
              <w:spacing w:after="0" w:line="240" w:lineRule="auto"/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 w:rsidRPr="001A4566">
              <w:t>Z_PTC_SF_COMM_INVOICE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 w:rsidRPr="001A4566">
              <w:t>RD2K9A1L7A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>
              <w:t>Yes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>
              <w:t>YES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566" w:rsidRDefault="001A4566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>
              <w:t>No</w:t>
            </w:r>
          </w:p>
        </w:tc>
      </w:tr>
      <w:tr w:rsidR="001A4566" w:rsidTr="001A4566">
        <w:trPr>
          <w:trHeight w:val="447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566" w:rsidRDefault="001A4566">
            <w:pPr>
              <w:autoSpaceDE w:val="0"/>
              <w:autoSpaceDN w:val="0"/>
              <w:spacing w:after="0" w:line="240" w:lineRule="auto"/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 w:rsidRPr="001A4566">
              <w:t>/OBIZ/REXP_NARODA_PRFORMA_LVL3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 w:rsidRPr="001A4566">
              <w:t>RD2K9A1L7A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>
              <w:t>Yes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>
              <w:t>YES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566" w:rsidRDefault="001A4566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>
              <w:t>No</w:t>
            </w:r>
          </w:p>
        </w:tc>
      </w:tr>
      <w:tr w:rsidR="001A4566" w:rsidTr="001A4566">
        <w:trPr>
          <w:trHeight w:val="447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566" w:rsidRDefault="001A4566">
            <w:pPr>
              <w:autoSpaceDE w:val="0"/>
              <w:autoSpaceDN w:val="0"/>
              <w:spacing w:after="0" w:line="240" w:lineRule="auto"/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 w:rsidRPr="001A4566">
              <w:t>ZSQUARE_METER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 w:rsidRPr="001A4566">
              <w:t>RD2K9A1L7A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>
              <w:t>Yes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>
              <w:t>YES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566" w:rsidRDefault="001A4566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>
              <w:t>No</w:t>
            </w:r>
          </w:p>
        </w:tc>
      </w:tr>
      <w:tr w:rsidR="001A4566" w:rsidTr="001A4566">
        <w:trPr>
          <w:trHeight w:val="447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566" w:rsidRDefault="001A4566">
            <w:pPr>
              <w:autoSpaceDE w:val="0"/>
              <w:autoSpaceDN w:val="0"/>
              <w:spacing w:after="0" w:line="240" w:lineRule="auto"/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 w:rsidRPr="001A4566">
              <w:t>/OBIZ/REXP_NARODA_PRFORMA_INVC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 w:rsidRPr="001A4566">
              <w:t>RD2K9A</w:t>
            </w:r>
            <w:bookmarkStart w:id="0" w:name="_GoBack"/>
            <w:bookmarkEnd w:id="0"/>
            <w:r w:rsidRPr="001A4566">
              <w:t>1L7A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>
              <w:t>Yes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>
              <w:t>YES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566" w:rsidRDefault="001A4566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>
              <w:t>No</w:t>
            </w:r>
          </w:p>
        </w:tc>
      </w:tr>
      <w:tr w:rsidR="001A4566" w:rsidTr="001A4566">
        <w:trPr>
          <w:trHeight w:val="447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566" w:rsidRDefault="001A4566">
            <w:pPr>
              <w:autoSpaceDE w:val="0"/>
              <w:autoSpaceDN w:val="0"/>
              <w:spacing w:after="0" w:line="240" w:lineRule="auto"/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 w:rsidRPr="001A4566">
              <w:t>/OBIZ/ZITEM_NARODA_INV_S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 w:rsidRPr="001A4566">
              <w:t>RD2K9A1L7A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>
              <w:t>Yes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>
              <w:t>YES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566" w:rsidRDefault="001A4566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>
              <w:t>No</w:t>
            </w:r>
          </w:p>
        </w:tc>
      </w:tr>
      <w:tr w:rsidR="001A4566" w:rsidTr="001A4566">
        <w:trPr>
          <w:trHeight w:val="447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566" w:rsidRDefault="001A4566">
            <w:pPr>
              <w:autoSpaceDE w:val="0"/>
              <w:autoSpaceDN w:val="0"/>
              <w:spacing w:after="0" w:line="240" w:lineRule="auto"/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 w:rsidRPr="001A4566">
              <w:t>/OBIZ/REXP_NARODA_PINV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 w:rsidRPr="001A4566">
              <w:t>RD2K9A1L7A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>
              <w:t>Yes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>
              <w:t>YES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566" w:rsidRDefault="001A4566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566" w:rsidRDefault="001A4566">
            <w:pPr>
              <w:spacing w:after="0" w:line="240" w:lineRule="auto"/>
            </w:pPr>
            <w:r>
              <w:t>No</w:t>
            </w:r>
          </w:p>
        </w:tc>
      </w:tr>
    </w:tbl>
    <w:p w:rsidR="001A4566" w:rsidRDefault="001A4566" w:rsidP="001A4566"/>
    <w:p w:rsidR="001A4566" w:rsidRDefault="001A4566" w:rsidP="001A4566">
      <w:pPr>
        <w:pStyle w:val="ListParagraph"/>
        <w:numPr>
          <w:ilvl w:val="0"/>
          <w:numId w:val="1"/>
        </w:numPr>
      </w:pPr>
      <w:r>
        <w:t>Clear SCI.</w:t>
      </w:r>
    </w:p>
    <w:p w:rsidR="001A4566" w:rsidRDefault="001A4566" w:rsidP="001A4566">
      <w:r>
        <w:rPr>
          <w:noProof/>
          <w:lang w:eastAsia="en-IN"/>
        </w:rPr>
        <w:drawing>
          <wp:inline distT="0" distB="0" distL="0" distR="0">
            <wp:extent cx="5731510" cy="2174267"/>
            <wp:effectExtent l="0" t="0" r="2540" b="0"/>
            <wp:docPr id="2" name="Picture 2" descr="cid:image001.jpg@01D3F458.83393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3F458.8339346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566" w:rsidRDefault="001A4566" w:rsidP="001A4566"/>
    <w:p w:rsidR="001A4566" w:rsidRDefault="001A4566" w:rsidP="001A4566"/>
    <w:p w:rsidR="001A4566" w:rsidRDefault="001A4566" w:rsidP="001A4566"/>
    <w:p w:rsidR="001A4566" w:rsidRDefault="001A4566" w:rsidP="001A4566"/>
    <w:p w:rsidR="001A4566" w:rsidRDefault="001A4566" w:rsidP="001A4566"/>
    <w:p w:rsidR="001A4566" w:rsidRDefault="001A4566" w:rsidP="001A4566"/>
    <w:p w:rsidR="001A4566" w:rsidRDefault="001A4566" w:rsidP="001A4566">
      <w:pPr>
        <w:pStyle w:val="ListParagraph"/>
      </w:pPr>
    </w:p>
    <w:p w:rsidR="001A4566" w:rsidRDefault="001A4566" w:rsidP="001A4566">
      <w:pPr>
        <w:pStyle w:val="ListParagraph"/>
      </w:pPr>
    </w:p>
    <w:p w:rsidR="001A4566" w:rsidRDefault="001A4566" w:rsidP="001A4566">
      <w:pPr>
        <w:pStyle w:val="ListParagraph"/>
      </w:pPr>
    </w:p>
    <w:p w:rsidR="001A4566" w:rsidRDefault="001A4566" w:rsidP="001A4566">
      <w:pPr>
        <w:pStyle w:val="ListParagraph"/>
      </w:pPr>
    </w:p>
    <w:p w:rsidR="001A4566" w:rsidRDefault="001A4566" w:rsidP="001A4566">
      <w:pPr>
        <w:pStyle w:val="ListParagraph"/>
      </w:pPr>
    </w:p>
    <w:p w:rsidR="001A4566" w:rsidRDefault="001A4566" w:rsidP="001A4566">
      <w:pPr>
        <w:pStyle w:val="ListParagraph"/>
      </w:pPr>
    </w:p>
    <w:p w:rsidR="00AA6B7B" w:rsidRDefault="00791352"/>
    <w:sectPr w:rsidR="00AA6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E2B9C"/>
    <w:multiLevelType w:val="hybridMultilevel"/>
    <w:tmpl w:val="631A4CE0"/>
    <w:lvl w:ilvl="0" w:tplc="7DFC957C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566"/>
    <w:rsid w:val="001A4566"/>
    <w:rsid w:val="006A4716"/>
    <w:rsid w:val="006F39DA"/>
    <w:rsid w:val="0079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DB54A-A4B4-413B-9DFC-D2AD98BA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56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566"/>
    <w:pPr>
      <w:ind w:left="720"/>
      <w:contextualSpacing/>
    </w:pPr>
  </w:style>
  <w:style w:type="table" w:styleId="TableGrid">
    <w:name w:val="Table Grid"/>
    <w:basedOn w:val="TableNormal"/>
    <w:rsid w:val="001A45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3F458.8339346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CA81D242</Template>
  <TotalTime>4</TotalTime>
  <Pages>2</Pages>
  <Words>90</Words>
  <Characters>514</Characters>
  <Application>Microsoft Office Word</Application>
  <DocSecurity>0</DocSecurity>
  <Lines>4</Lines>
  <Paragraphs>1</Paragraphs>
  <ScaleCrop>false</ScaleCrop>
  <Company>RIL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Cd (Consultant)</dc:creator>
  <cp:keywords/>
  <dc:description/>
  <cp:lastModifiedBy>Prasanna Cd (Consultant)</cp:lastModifiedBy>
  <cp:revision>2</cp:revision>
  <dcterms:created xsi:type="dcterms:W3CDTF">2018-05-25T13:39:00Z</dcterms:created>
  <dcterms:modified xsi:type="dcterms:W3CDTF">2018-05-25T13:44:00Z</dcterms:modified>
</cp:coreProperties>
</file>